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B8C" w14:textId="77777777" w:rsidR="002C79E6" w:rsidRDefault="002C79E6" w:rsidP="002C79E6"/>
    <w:p w14:paraId="02CCE012" w14:textId="77777777" w:rsidR="002C79E6" w:rsidRDefault="002C79E6" w:rsidP="002C79E6"/>
    <w:p w14:paraId="08BCCD96" w14:textId="77777777" w:rsidR="002C79E6" w:rsidRDefault="002C79E6" w:rsidP="002C79E6"/>
    <w:p w14:paraId="4E27AC11" w14:textId="77777777" w:rsidR="002C79E6" w:rsidRDefault="002C79E6" w:rsidP="002C79E6"/>
    <w:p w14:paraId="6300D7F7" w14:textId="77777777" w:rsidR="002C79E6" w:rsidRDefault="002C79E6" w:rsidP="002C79E6"/>
    <w:p w14:paraId="3269FA72" w14:textId="1FEFEE11" w:rsidR="6A36C4BF" w:rsidRPr="00797CAB" w:rsidRDefault="00797CAB" w:rsidP="00B863FB">
      <w:pPr>
        <w:pStyle w:val="Title"/>
        <w:rPr>
          <w:rFonts w:ascii="Times New Roman" w:hAnsi="Times New Roman" w:cs="Times New Roman"/>
        </w:rPr>
      </w:pPr>
      <w:bookmarkStart w:id="0" w:name="_Hlk141725821"/>
      <w:r w:rsidRPr="00797CAB">
        <w:rPr>
          <w:rFonts w:ascii="Times New Roman" w:hAnsi="Times New Roman" w:cs="Times New Roman"/>
        </w:rPr>
        <w:t xml:space="preserve">CST:499 </w:t>
      </w:r>
      <w:r>
        <w:rPr>
          <w:rFonts w:ascii="Times New Roman" w:hAnsi="Times New Roman" w:cs="Times New Roman"/>
        </w:rPr>
        <w:t xml:space="preserve">Week </w:t>
      </w:r>
      <w:r w:rsidR="00CF3E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Assignment</w:t>
      </w:r>
    </w:p>
    <w:bookmarkEnd w:id="0"/>
    <w:p w14:paraId="26B9A77B" w14:textId="6BE5733C" w:rsidR="201D26C8" w:rsidRDefault="201D26C8" w:rsidP="002C79E6">
      <w:pPr>
        <w:pStyle w:val="Subtitle"/>
      </w:pPr>
    </w:p>
    <w:p w14:paraId="212D440E" w14:textId="5678DAB9" w:rsidR="00797CAB" w:rsidRDefault="00797CAB" w:rsidP="002C79E6">
      <w:pPr>
        <w:pStyle w:val="Subtitle"/>
      </w:pPr>
      <w:r>
        <w:t>Shayekh Rana</w:t>
      </w:r>
    </w:p>
    <w:p w14:paraId="273AFB86" w14:textId="610FFE8E" w:rsidR="002C79E6" w:rsidRDefault="00797CAB" w:rsidP="002C79E6">
      <w:pPr>
        <w:pStyle w:val="Subtitle"/>
      </w:pPr>
      <w:r>
        <w:t>University of Arizona Global Campus</w:t>
      </w:r>
    </w:p>
    <w:p w14:paraId="1CD0041F" w14:textId="66B683C5" w:rsidR="002C79E6" w:rsidRDefault="00797CAB" w:rsidP="002C79E6">
      <w:pPr>
        <w:pStyle w:val="Subtitle"/>
      </w:pPr>
      <w:r>
        <w:t>CST 499:</w:t>
      </w:r>
      <w:r w:rsidR="002C79E6">
        <w:t xml:space="preserve"> </w:t>
      </w:r>
      <w:r>
        <w:t>Capstone for Computer Software Technology</w:t>
      </w:r>
    </w:p>
    <w:p w14:paraId="733AD4D4" w14:textId="75212BD8" w:rsidR="002C79E6" w:rsidRDefault="00797CAB" w:rsidP="002C79E6">
      <w:pPr>
        <w:pStyle w:val="Subtitle"/>
      </w:pPr>
      <w:proofErr w:type="spellStart"/>
      <w:r w:rsidRPr="00797CAB">
        <w:t>Charmelia</w:t>
      </w:r>
      <w:proofErr w:type="spellEnd"/>
      <w:r w:rsidRPr="00797CAB">
        <w:t xml:space="preserve"> Butler</w:t>
      </w:r>
    </w:p>
    <w:p w14:paraId="3303B25E" w14:textId="69F6617D" w:rsidR="201D26C8" w:rsidRDefault="00CF3EF2" w:rsidP="002C79E6">
      <w:pPr>
        <w:pStyle w:val="Subtitle"/>
      </w:pPr>
      <w:r>
        <w:t>August</w:t>
      </w:r>
      <w:r w:rsidR="00797CAB">
        <w:t xml:space="preserve"> </w:t>
      </w:r>
      <w:r>
        <w:t>7</w:t>
      </w:r>
      <w:r w:rsidR="00797CAB">
        <w:t>, 2023</w:t>
      </w:r>
    </w:p>
    <w:p w14:paraId="2FDE829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64578E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D2FA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059264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71E562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1DAC57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0D751A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638C0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78A4589A" w14:textId="3E218E93" w:rsidR="003071BD" w:rsidRPr="00400111" w:rsidRDefault="00BE4F0A" w:rsidP="00400111">
      <w:pPr>
        <w:pStyle w:val="ListParagraph"/>
        <w:jc w:val="center"/>
        <w:rPr>
          <w:b/>
          <w:bCs/>
          <w:noProof/>
          <w:color w:val="000000" w:themeColor="text2"/>
        </w:rPr>
      </w:pPr>
      <w:r w:rsidRPr="00BE4F0A">
        <w:rPr>
          <w:b/>
          <w:bCs/>
          <w:noProof/>
          <w:color w:val="000000" w:themeColor="text2"/>
        </w:rPr>
        <w:lastRenderedPageBreak/>
        <w:t xml:space="preserve">CST:499 Week </w:t>
      </w:r>
      <w:r w:rsidR="00CF3EF2">
        <w:rPr>
          <w:b/>
          <w:bCs/>
          <w:noProof/>
          <w:color w:val="000000" w:themeColor="text2"/>
        </w:rPr>
        <w:t>2</w:t>
      </w:r>
      <w:r w:rsidRPr="00BE4F0A">
        <w:rPr>
          <w:b/>
          <w:bCs/>
          <w:noProof/>
          <w:color w:val="000000" w:themeColor="text2"/>
        </w:rPr>
        <w:t xml:space="preserve"> Assignment</w:t>
      </w:r>
    </w:p>
    <w:p w14:paraId="24522CDF" w14:textId="01123823" w:rsidR="67AE9998" w:rsidRDefault="67AE9998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23B83E4F" w14:textId="77777777" w:rsidR="00400111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700FC4A8" w14:textId="77777777" w:rsidR="00400111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7CE5617E" w14:textId="77777777" w:rsidR="00400111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766DAAD0" w14:textId="77777777" w:rsidR="00400111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4E688A3A" w14:textId="77777777" w:rsidR="00400111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p w14:paraId="5907D1B8" w14:textId="77777777" w:rsidR="00400111" w:rsidRPr="00797CAB" w:rsidRDefault="00400111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</w:p>
    <w:sectPr w:rsidR="00400111" w:rsidRPr="00797CAB" w:rsidSect="00797CAB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5BDD" w14:textId="77777777" w:rsidR="004D52CD" w:rsidRDefault="004D52CD">
      <w:pPr>
        <w:spacing w:line="240" w:lineRule="auto"/>
      </w:pPr>
      <w:r>
        <w:separator/>
      </w:r>
    </w:p>
    <w:p w14:paraId="7D29E2C8" w14:textId="77777777" w:rsidR="004D52CD" w:rsidRDefault="004D52CD"/>
  </w:endnote>
  <w:endnote w:type="continuationSeparator" w:id="0">
    <w:p w14:paraId="2890281B" w14:textId="77777777" w:rsidR="004D52CD" w:rsidRDefault="004D52CD">
      <w:pPr>
        <w:spacing w:line="240" w:lineRule="auto"/>
      </w:pPr>
      <w:r>
        <w:continuationSeparator/>
      </w:r>
    </w:p>
    <w:p w14:paraId="3D5F4CC1" w14:textId="77777777" w:rsidR="004D52CD" w:rsidRDefault="004D5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2778" w14:textId="77777777" w:rsidR="004D52CD" w:rsidRDefault="004D52CD">
      <w:pPr>
        <w:spacing w:line="240" w:lineRule="auto"/>
      </w:pPr>
      <w:r>
        <w:separator/>
      </w:r>
    </w:p>
    <w:p w14:paraId="7103F950" w14:textId="77777777" w:rsidR="004D52CD" w:rsidRDefault="004D52CD"/>
  </w:footnote>
  <w:footnote w:type="continuationSeparator" w:id="0">
    <w:p w14:paraId="17FA8B7E" w14:textId="77777777" w:rsidR="004D52CD" w:rsidRDefault="004D52CD">
      <w:pPr>
        <w:spacing w:line="240" w:lineRule="auto"/>
      </w:pPr>
      <w:r>
        <w:continuationSeparator/>
      </w:r>
    </w:p>
    <w:p w14:paraId="01C61261" w14:textId="77777777" w:rsidR="004D52CD" w:rsidRDefault="004D52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45069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33FC3" w14:textId="09424929" w:rsidR="00797CAB" w:rsidRDefault="00797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5CA22" w14:textId="77777777" w:rsidR="00797CAB" w:rsidRDefault="00797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1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14FB79" w14:textId="7809B6F2" w:rsidR="00797CAB" w:rsidRDefault="00797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4C9B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754056"/>
    <w:multiLevelType w:val="multilevel"/>
    <w:tmpl w:val="A4C6C110"/>
    <w:numStyleLink w:val="Style1"/>
  </w:abstractNum>
  <w:abstractNum w:abstractNumId="11" w15:restartNumberingAfterBreak="0">
    <w:nsid w:val="16FA3058"/>
    <w:multiLevelType w:val="multilevel"/>
    <w:tmpl w:val="BFA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708E7"/>
    <w:multiLevelType w:val="multilevel"/>
    <w:tmpl w:val="5356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D5578"/>
    <w:multiLevelType w:val="multilevel"/>
    <w:tmpl w:val="2D7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B4231"/>
    <w:multiLevelType w:val="multilevel"/>
    <w:tmpl w:val="A4C6C110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029380706">
    <w:abstractNumId w:val="12"/>
  </w:num>
  <w:num w:numId="13" w16cid:durableId="457142599">
    <w:abstractNumId w:val="10"/>
  </w:num>
  <w:num w:numId="14" w16cid:durableId="370227971">
    <w:abstractNumId w:val="14"/>
  </w:num>
  <w:num w:numId="15" w16cid:durableId="859663075">
    <w:abstractNumId w:val="11"/>
  </w:num>
  <w:num w:numId="16" w16cid:durableId="1123377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B"/>
    <w:rsid w:val="00023AFE"/>
    <w:rsid w:val="0005770E"/>
    <w:rsid w:val="000A3D9B"/>
    <w:rsid w:val="000D4642"/>
    <w:rsid w:val="000D4F68"/>
    <w:rsid w:val="000D539D"/>
    <w:rsid w:val="00116273"/>
    <w:rsid w:val="001B1A5B"/>
    <w:rsid w:val="002C79E6"/>
    <w:rsid w:val="002F3AE9"/>
    <w:rsid w:val="003071BD"/>
    <w:rsid w:val="0034510F"/>
    <w:rsid w:val="003804CC"/>
    <w:rsid w:val="00400111"/>
    <w:rsid w:val="004D52CD"/>
    <w:rsid w:val="005C199E"/>
    <w:rsid w:val="00664C1A"/>
    <w:rsid w:val="00756DC0"/>
    <w:rsid w:val="00797CAB"/>
    <w:rsid w:val="0087407D"/>
    <w:rsid w:val="009E12E0"/>
    <w:rsid w:val="00A417C1"/>
    <w:rsid w:val="00AE4D54"/>
    <w:rsid w:val="00B24B2D"/>
    <w:rsid w:val="00B3518A"/>
    <w:rsid w:val="00B863FB"/>
    <w:rsid w:val="00B86440"/>
    <w:rsid w:val="00BB2D6F"/>
    <w:rsid w:val="00BE4F0A"/>
    <w:rsid w:val="00C00F8F"/>
    <w:rsid w:val="00C03068"/>
    <w:rsid w:val="00CF3EF2"/>
    <w:rsid w:val="00D03B73"/>
    <w:rsid w:val="00D620FD"/>
    <w:rsid w:val="00D777B7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22C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numbering" w:customStyle="1" w:styleId="Style1">
    <w:name w:val="Style1"/>
    <w:uiPriority w:val="99"/>
    <w:rsid w:val="000D4F68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5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97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597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509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201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215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62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e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2023-08-10T19:28:00Z</dcterms:created>
  <dcterms:modified xsi:type="dcterms:W3CDTF">2023-08-10T19:29:00Z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